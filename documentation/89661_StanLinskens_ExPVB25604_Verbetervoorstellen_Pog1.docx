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45CB0" w14:textId="33679BD9" w:rsidR="00453A11" w:rsidRPr="001D1362" w:rsidRDefault="00B97CA9" w:rsidP="00EE40B7">
      <w:pPr>
        <w:pStyle w:val="Title"/>
        <w:tabs>
          <w:tab w:val="left" w:pos="7228"/>
        </w:tabs>
        <w:rPr>
          <w:lang w:val="en-GB"/>
        </w:rPr>
      </w:pPr>
      <w:r>
        <w:rPr>
          <w:lang w:val="en-GB"/>
        </w:rPr>
        <w:t>Verbetervoorstellen</w:t>
      </w:r>
    </w:p>
    <w:sdt>
      <w:sdtPr>
        <w:rPr>
          <w:lang w:val="en-US"/>
        </w:rPr>
        <w:alias w:val="Projectnaam"/>
        <w:tag w:val="Projectnaam"/>
        <w:id w:val="-914392091"/>
        <w:placeholder>
          <w:docPart w:val="A39930D4CA714886ABA1D127555748ED"/>
        </w:placeholder>
        <w:showingPlcHdr/>
        <w:text/>
      </w:sdtPr>
      <w:sdtEndPr/>
      <w:sdtContent>
        <w:p w14:paraId="0FF47A52" w14:textId="77777777" w:rsidR="008A2B7E" w:rsidRPr="00453A11" w:rsidRDefault="00D73DBF" w:rsidP="008A2B7E">
          <w:pPr>
            <w:rPr>
              <w:lang w:val="en-US"/>
            </w:rPr>
          </w:pPr>
          <w:r w:rsidRPr="00AD5369">
            <w:rPr>
              <w:rStyle w:val="PlaceholderText"/>
              <w:lang w:val="en-US"/>
            </w:rPr>
            <w:t>Click or tap here to enter text.</w:t>
          </w:r>
        </w:p>
      </w:sdtContent>
    </w:sdt>
    <w:p w14:paraId="31055FFA" w14:textId="77777777" w:rsidR="008A2B7E" w:rsidRPr="00453A11" w:rsidRDefault="008A2B7E" w:rsidP="008A2B7E">
      <w:pPr>
        <w:rPr>
          <w:lang w:val="en-US"/>
        </w:rPr>
      </w:pPr>
    </w:p>
    <w:tbl>
      <w:tblPr>
        <w:tblStyle w:val="TableGrid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8A5B5E" w14:paraId="55BAC525" w14:textId="77777777" w:rsidTr="001831B9">
        <w:tc>
          <w:tcPr>
            <w:tcW w:w="1601" w:type="dxa"/>
          </w:tcPr>
          <w:p w14:paraId="363FB889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Versienummer:</w:t>
            </w:r>
          </w:p>
        </w:tc>
        <w:bookmarkStart w:id="0" w:name="Versienummer"/>
        <w:tc>
          <w:tcPr>
            <w:tcW w:w="4536" w:type="dxa"/>
          </w:tcPr>
          <w:p w14:paraId="45973AE2" w14:textId="255D9915" w:rsidR="00221143" w:rsidRPr="00221143" w:rsidRDefault="004844F7" w:rsidP="00336A7E">
            <w:pPr>
              <w:pStyle w:val="NoSpacing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FE2BEC1C8ABA48E395FF5907F6F0054F"/>
                </w:placeholder>
                <w:text/>
              </w:sdtPr>
              <w:sdtEndPr/>
              <w:sdtContent>
                <w:r w:rsidR="008A5B5E">
                  <w:t>1</w:t>
                </w:r>
              </w:sdtContent>
            </w:sdt>
            <w:bookmarkEnd w:id="0"/>
          </w:p>
        </w:tc>
      </w:tr>
      <w:tr w:rsidR="00221143" w:rsidRPr="008A5B5E" w14:paraId="5B266867" w14:textId="77777777" w:rsidTr="001831B9">
        <w:tc>
          <w:tcPr>
            <w:tcW w:w="1601" w:type="dxa"/>
          </w:tcPr>
          <w:p w14:paraId="7929FC7F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5AC88F18" w14:textId="2D124A27" w:rsidR="00221143" w:rsidRPr="00221143" w:rsidRDefault="004844F7" w:rsidP="00336A7E">
            <w:pPr>
              <w:pStyle w:val="NoSpacing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13058D9DDAC047EABAC2789749C3461E"/>
                </w:placeholder>
                <w:text/>
              </w:sdtPr>
              <w:sdtEndPr/>
              <w:sdtContent>
                <w:r w:rsidR="008A5B5E">
                  <w:t>Stan Linskens</w:t>
                </w:r>
              </w:sdtContent>
            </w:sdt>
            <w:bookmarkEnd w:id="1"/>
          </w:p>
        </w:tc>
      </w:tr>
      <w:tr w:rsidR="00221143" w:rsidRPr="008A5B5E" w14:paraId="0375D72D" w14:textId="77777777" w:rsidTr="001831B9">
        <w:tc>
          <w:tcPr>
            <w:tcW w:w="1601" w:type="dxa"/>
          </w:tcPr>
          <w:p w14:paraId="6B802BB4" w14:textId="77777777" w:rsidR="00221143" w:rsidRPr="00221143" w:rsidRDefault="00221143" w:rsidP="00336A7E">
            <w:pPr>
              <w:pStyle w:val="NoSpacing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2F1994FF" w14:textId="73B31A38" w:rsidR="00221143" w:rsidRPr="000534B2" w:rsidRDefault="004844F7" w:rsidP="00336A7E">
            <w:pPr>
              <w:pStyle w:val="NoSpacing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DE4BEF6EE4C04A6BB10C0B8DCBF990A8"/>
                </w:placeholder>
                <w:text/>
              </w:sdtPr>
              <w:sdtEndPr/>
              <w:sdtContent>
                <w:r w:rsidR="00473B82">
                  <w:t>18-6-2025</w:t>
                </w:r>
              </w:sdtContent>
            </w:sdt>
          </w:p>
        </w:tc>
      </w:tr>
    </w:tbl>
    <w:p w14:paraId="5ACC9956" w14:textId="77777777" w:rsidR="00A963BC" w:rsidRPr="00AD5369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D5369">
        <w:rPr>
          <w:lang w:val="en-US"/>
        </w:rPr>
        <w:br w:type="page"/>
      </w:r>
    </w:p>
    <w:p w14:paraId="762356B9" w14:textId="77777777" w:rsidR="008A2B7E" w:rsidRPr="0093389B" w:rsidRDefault="008A2B7E" w:rsidP="008A2B7E">
      <w:pPr>
        <w:pStyle w:val="Heading1"/>
      </w:pPr>
      <w:bookmarkStart w:id="2" w:name="_Toc120178798"/>
      <w:r w:rsidRPr="0093389B">
        <w:lastRenderedPageBreak/>
        <w:t>Versiebeheer</w:t>
      </w:r>
      <w:bookmarkEnd w:id="2"/>
    </w:p>
    <w:p w14:paraId="44C2F948" w14:textId="77777777" w:rsidR="008A2B7E" w:rsidRPr="0093389B" w:rsidRDefault="008A2B7E" w:rsidP="008A2B7E">
      <w:pPr>
        <w:pStyle w:val="NoSpacing"/>
      </w:pPr>
    </w:p>
    <w:tbl>
      <w:tblPr>
        <w:tblStyle w:val="GridTable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537"/>
        <w:gridCol w:w="5764"/>
      </w:tblGrid>
      <w:tr w:rsidR="008A2B7E" w:rsidRPr="0093389B" w14:paraId="17E6A5E0" w14:textId="77777777" w:rsidTr="0055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6E22596" w14:textId="77777777" w:rsidR="008A2B7E" w:rsidRPr="0093389B" w:rsidRDefault="008A2B7E" w:rsidP="00AF55D5">
            <w:pPr>
              <w:pStyle w:val="NoSpacing"/>
            </w:pPr>
            <w:r w:rsidRPr="0093389B">
              <w:t>Datum</w:t>
            </w:r>
          </w:p>
        </w:tc>
        <w:tc>
          <w:tcPr>
            <w:tcW w:w="788" w:type="dxa"/>
          </w:tcPr>
          <w:p w14:paraId="2CC8AA95" w14:textId="77777777" w:rsidR="008A2B7E" w:rsidRPr="0093389B" w:rsidRDefault="008A2B7E" w:rsidP="00AF55D5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537" w:type="dxa"/>
          </w:tcPr>
          <w:p w14:paraId="2944EDB9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764" w:type="dxa"/>
          </w:tcPr>
          <w:p w14:paraId="546092A5" w14:textId="77777777" w:rsidR="008A2B7E" w:rsidRPr="0093389B" w:rsidRDefault="003E1D29" w:rsidP="008A2B7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6ACF380F" w14:textId="77777777" w:rsidTr="0055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676455D" w14:textId="09CE44D0" w:rsidR="008A2B7E" w:rsidRPr="0093389B" w:rsidRDefault="00473B82" w:rsidP="00AF55D5">
            <w:pPr>
              <w:pStyle w:val="NoSpacing"/>
              <w:jc w:val="center"/>
              <w:rPr>
                <w:b w:val="0"/>
              </w:rPr>
            </w:pPr>
            <w:r>
              <w:rPr>
                <w:b w:val="0"/>
              </w:rPr>
              <w:t>2025-6-18</w:t>
            </w:r>
          </w:p>
        </w:tc>
        <w:tc>
          <w:tcPr>
            <w:tcW w:w="788" w:type="dxa"/>
          </w:tcPr>
          <w:p w14:paraId="024FC31A" w14:textId="28593E3F" w:rsidR="008A2B7E" w:rsidRPr="0093389B" w:rsidRDefault="00473B82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7" w:type="dxa"/>
          </w:tcPr>
          <w:p w14:paraId="48FC6668" w14:textId="67B9ACB0" w:rsidR="008A2B7E" w:rsidRPr="0093389B" w:rsidRDefault="00505B13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</w:t>
            </w:r>
          </w:p>
        </w:tc>
        <w:tc>
          <w:tcPr>
            <w:tcW w:w="5764" w:type="dxa"/>
          </w:tcPr>
          <w:p w14:paraId="15F172D6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150AA2D0" w14:textId="77777777" w:rsidTr="0055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AA679C2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F99C6F1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5971DF9E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009CA8F6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7B79B9B5" w14:textId="77777777" w:rsidTr="0055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414B6F1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39BB156E" w14:textId="77777777" w:rsidR="008A2B7E" w:rsidRPr="0093389B" w:rsidRDefault="008A2B7E" w:rsidP="00AF55D5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5931DEE6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6940F166" w14:textId="77777777" w:rsidR="008A2B7E" w:rsidRPr="0093389B" w:rsidRDefault="008A2B7E" w:rsidP="008A2B7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4C7684F4" w14:textId="77777777" w:rsidTr="005522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7D644ED" w14:textId="77777777" w:rsidR="008A2B7E" w:rsidRPr="0093389B" w:rsidRDefault="008A2B7E" w:rsidP="00AF55D5">
            <w:pPr>
              <w:pStyle w:val="NoSpacing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421EE86D" w14:textId="77777777" w:rsidR="008A2B7E" w:rsidRPr="0093389B" w:rsidRDefault="008A2B7E" w:rsidP="00AF55D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7" w:type="dxa"/>
          </w:tcPr>
          <w:p w14:paraId="36C77D82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4" w:type="dxa"/>
          </w:tcPr>
          <w:p w14:paraId="1E26AAE3" w14:textId="77777777" w:rsidR="008A2B7E" w:rsidRPr="0093389B" w:rsidRDefault="008A2B7E" w:rsidP="008A2B7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D77135" w14:textId="77777777" w:rsidR="008A2B7E" w:rsidRPr="0093389B" w:rsidRDefault="008A2B7E" w:rsidP="008A2B7E">
      <w:pPr>
        <w:pStyle w:val="NoSpacing"/>
      </w:pPr>
    </w:p>
    <w:p w14:paraId="591F0606" w14:textId="77777777" w:rsidR="008A2B7E" w:rsidRPr="0093389B" w:rsidRDefault="008A2B7E">
      <w:r w:rsidRPr="0093389B">
        <w:br w:type="page"/>
      </w:r>
    </w:p>
    <w:p w14:paraId="1636F31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55197EB1" w14:textId="77777777" w:rsidR="008A2B7E" w:rsidRPr="0093389B" w:rsidRDefault="008A2B7E" w:rsidP="008A2B7E">
      <w:pPr>
        <w:pStyle w:val="NoSpacing"/>
      </w:pPr>
    </w:p>
    <w:p w14:paraId="49E89D5E" w14:textId="35C18623" w:rsidR="004C655A" w:rsidRDefault="008A2B7E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20178798" w:history="1">
        <w:r w:rsidR="004C655A" w:rsidRPr="005624F9">
          <w:rPr>
            <w:rStyle w:val="Hyperlink"/>
            <w:noProof/>
          </w:rPr>
          <w:t>Versiebeheer</w:t>
        </w:r>
        <w:r w:rsidR="004C655A">
          <w:rPr>
            <w:noProof/>
            <w:webHidden/>
          </w:rPr>
          <w:tab/>
        </w:r>
        <w:r w:rsidR="004C655A">
          <w:rPr>
            <w:noProof/>
            <w:webHidden/>
          </w:rPr>
          <w:fldChar w:fldCharType="begin"/>
        </w:r>
        <w:r w:rsidR="004C655A">
          <w:rPr>
            <w:noProof/>
            <w:webHidden/>
          </w:rPr>
          <w:instrText xml:space="preserve"> PAGEREF _Toc120178798 \h </w:instrText>
        </w:r>
        <w:r w:rsidR="004C655A">
          <w:rPr>
            <w:noProof/>
            <w:webHidden/>
          </w:rPr>
        </w:r>
        <w:r w:rsidR="004C655A">
          <w:rPr>
            <w:noProof/>
            <w:webHidden/>
          </w:rPr>
          <w:fldChar w:fldCharType="separate"/>
        </w:r>
        <w:r w:rsidR="004C655A">
          <w:rPr>
            <w:noProof/>
            <w:webHidden/>
          </w:rPr>
          <w:t>2</w:t>
        </w:r>
        <w:r w:rsidR="004C655A">
          <w:rPr>
            <w:noProof/>
            <w:webHidden/>
          </w:rPr>
          <w:fldChar w:fldCharType="end"/>
        </w:r>
      </w:hyperlink>
    </w:p>
    <w:p w14:paraId="7BEA057F" w14:textId="1D331FA9" w:rsidR="004C655A" w:rsidRDefault="004C655A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799" w:history="1">
        <w:r w:rsidRPr="005624F9">
          <w:rPr>
            <w:rStyle w:val="Hyperlink"/>
            <w:noProof/>
          </w:rPr>
          <w:t>Inleiding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E1DDFC" w14:textId="067AD76C" w:rsidR="004C655A" w:rsidRDefault="004C655A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0" w:history="1">
        <w:r w:rsidRPr="005624F9">
          <w:rPr>
            <w:rStyle w:val="Hyperlink"/>
            <w:noProof/>
          </w:rPr>
          <w:t>Over dit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DE857" w14:textId="34FE90CE" w:rsidR="004C655A" w:rsidRDefault="004C655A">
      <w:pPr>
        <w:pStyle w:val="TOC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1" w:history="1">
        <w:r w:rsidRPr="005624F9">
          <w:rPr>
            <w:rStyle w:val="Hyperlink"/>
            <w:noProof/>
          </w:rPr>
          <w:t>Verbetervoorstellen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96F246" w14:textId="37E61F3B" w:rsidR="004C655A" w:rsidRDefault="004C655A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2" w:history="1">
        <w:r w:rsidRPr="005624F9">
          <w:rPr>
            <w:rStyle w:val="Hyperlink"/>
            <w:noProof/>
          </w:rPr>
          <w:t>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D948C5" w14:textId="399CB90B" w:rsidR="004C655A" w:rsidRDefault="004C655A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3" w:history="1">
        <w:r w:rsidRPr="005624F9">
          <w:rPr>
            <w:rStyle w:val="Hyperlink"/>
            <w:noProof/>
          </w:rPr>
          <w:t>Oplevering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C94FD0" w14:textId="767A0111" w:rsidR="004C655A" w:rsidRDefault="004C655A">
      <w:pPr>
        <w:pStyle w:val="TOC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4" w:history="1">
        <w:r w:rsidRPr="005624F9">
          <w:rPr>
            <w:rStyle w:val="Hyperlink"/>
            <w:noProof/>
          </w:rPr>
          <w:t>Zelfreflectie proces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07926A" w14:textId="42B98CB8" w:rsidR="004C655A" w:rsidRDefault="004C655A">
      <w:pPr>
        <w:pStyle w:val="TOC3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20178805" w:history="1">
        <w:r w:rsidRPr="005624F9">
          <w:rPr>
            <w:rStyle w:val="Hyperlink"/>
            <w:noProof/>
          </w:rPr>
          <w:t>Notulen reflectiemeeting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_Toc120178805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1B9136" w14:textId="3988BAA9" w:rsidR="008A2B7E" w:rsidRPr="0093389B" w:rsidRDefault="008A2B7E" w:rsidP="0015692D">
      <w:pPr>
        <w:pStyle w:val="NoSpacing"/>
      </w:pPr>
      <w:r w:rsidRPr="0093389B">
        <w:fldChar w:fldCharType="end"/>
      </w:r>
    </w:p>
    <w:p w14:paraId="7D9EA2CC" w14:textId="77777777" w:rsidR="008A2B7E" w:rsidRPr="0093389B" w:rsidRDefault="008A2B7E" w:rsidP="0015692D">
      <w:pPr>
        <w:pStyle w:val="NoSpacing"/>
      </w:pPr>
    </w:p>
    <w:p w14:paraId="49D878AD" w14:textId="77777777" w:rsidR="008A2B7E" w:rsidRPr="0093389B" w:rsidRDefault="008A2B7E" w:rsidP="0015692D">
      <w:pPr>
        <w:pStyle w:val="NoSpacing"/>
      </w:pPr>
      <w:r w:rsidRPr="0093389B">
        <w:br w:type="page"/>
      </w:r>
    </w:p>
    <w:p w14:paraId="109A5566" w14:textId="77777777" w:rsidR="0015692D" w:rsidRPr="0093389B" w:rsidRDefault="0015692D" w:rsidP="003A2EE7">
      <w:pPr>
        <w:pStyle w:val="Heading1"/>
      </w:pPr>
      <w:bookmarkStart w:id="3" w:name="_Toc120178799"/>
      <w:r w:rsidRPr="0093389B">
        <w:lastRenderedPageBreak/>
        <w:t>Inleiding</w:t>
      </w:r>
      <w:bookmarkEnd w:id="3"/>
    </w:p>
    <w:p w14:paraId="0BCAE7A6" w14:textId="77777777" w:rsidR="00A50A4E" w:rsidRPr="0093389B" w:rsidRDefault="00C27281" w:rsidP="00C27281">
      <w:pPr>
        <w:pStyle w:val="Heading2"/>
      </w:pPr>
      <w:bookmarkStart w:id="4" w:name="_Toc120178800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02258AA0" w14:textId="1B3EA589" w:rsidR="00C27281" w:rsidRPr="0093389B" w:rsidRDefault="001831B9" w:rsidP="00382452">
      <w:r>
        <w:t xml:space="preserve">Dit document is opgesteld </w:t>
      </w:r>
      <w:r w:rsidR="00B600EF">
        <w:t>als</w:t>
      </w:r>
      <w:r>
        <w:t xml:space="preserve"> </w:t>
      </w:r>
      <w:r w:rsidR="00B97CA9">
        <w:t>verbetervoorstelverslag</w:t>
      </w:r>
      <w:r>
        <w:t xml:space="preserve"> </w:t>
      </w:r>
      <w:r w:rsidR="00B97CA9">
        <w:t xml:space="preserve">op basis van de testresultaten, de </w:t>
      </w:r>
      <w:r>
        <w:t>oplever</w:t>
      </w:r>
      <w:r w:rsidR="007916AA">
        <w:t>i</w:t>
      </w:r>
      <w:r>
        <w:t>n</w:t>
      </w:r>
      <w:r w:rsidR="007916AA">
        <w:t>g</w:t>
      </w:r>
      <w:r>
        <w:t xml:space="preserve"> van het product</w:t>
      </w:r>
      <w:r w:rsidR="007916AA">
        <w:t xml:space="preserve"> én over het </w:t>
      </w:r>
      <w:r w:rsidR="00B97CA9">
        <w:t>proces en je eigen rol daarin</w:t>
      </w:r>
      <w:r>
        <w:t>.</w:t>
      </w:r>
    </w:p>
    <w:p w14:paraId="2C11D830" w14:textId="77777777" w:rsidR="00D87F5D" w:rsidRPr="00D87F5D" w:rsidRDefault="00D87F5D" w:rsidP="00D87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F5D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🔧</w:t>
      </w:r>
      <w:r w:rsidRPr="00D87F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Verbetervoorstellen</w:t>
      </w:r>
    </w:p>
    <w:p w14:paraId="3C5316F9" w14:textId="77777777" w:rsidR="00D87F5D" w:rsidRPr="00D87F5D" w:rsidRDefault="004844F7" w:rsidP="00D8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8D7012A">
          <v:rect id="_x0000_i1025" style="width:0;height:1.5pt" o:hralign="center" o:hrstd="t" o:hr="t" fillcolor="#a0a0a0" stroked="f"/>
        </w:pict>
      </w:r>
    </w:p>
    <w:p w14:paraId="5AA531BC" w14:textId="77777777" w:rsidR="00D87F5D" w:rsidRPr="00D87F5D" w:rsidRDefault="00D87F5D" w:rsidP="00D87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F5D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🧪</w:t>
      </w:r>
      <w:r w:rsidRPr="00D87F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Testen</w:t>
      </w:r>
    </w:p>
    <w:p w14:paraId="0E71ECFD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Tijdens de gameplaytests zijn de volgende verbeterpunten geconstateerd:</w:t>
      </w:r>
    </w:p>
    <w:p w14:paraId="439D6AC5" w14:textId="77777777" w:rsidR="00D87F5D" w:rsidRPr="00D87F5D" w:rsidRDefault="00D87F5D" w:rsidP="00D87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>Uitloggen werkt niet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 – tijdens het testen bleek dat de speler momenteel niet kan uitloggen. (Opgemerkt door Stan)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t>: Als speler wil ik kunnen uitloggen.</w:t>
      </w:r>
    </w:p>
    <w:p w14:paraId="0915DEA3" w14:textId="77777777" w:rsidR="00D87F5D" w:rsidRPr="00D87F5D" w:rsidRDefault="00D87F5D" w:rsidP="00D87F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Aantal te kiezen </w:t>
      </w: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>creatures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onduidelijk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 – bij het starten van het spel is het niet duidelijk hoeveel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</w:rPr>
        <w:t>creatures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 gekozen moeten worden. (Opgemerkt door Stan)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: Als speler wil ik altijd kunnen zien hoeveel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</w:rPr>
        <w:t>creatures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 ik moet kiezen.</w:t>
      </w:r>
    </w:p>
    <w:p w14:paraId="270AC93D" w14:textId="77777777" w:rsidR="00D87F5D" w:rsidRPr="00D87F5D" w:rsidRDefault="004844F7" w:rsidP="00D8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B5452D1">
          <v:rect id="_x0000_i1026" style="width:0;height:1.5pt" o:hralign="center" o:hrstd="t" o:hr="t" fillcolor="#a0a0a0" stroked="f"/>
        </w:pict>
      </w:r>
    </w:p>
    <w:p w14:paraId="63D70193" w14:textId="77777777" w:rsidR="00D87F5D" w:rsidRPr="00D87F5D" w:rsidRDefault="00D87F5D" w:rsidP="00D87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F5D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📦</w:t>
      </w:r>
      <w:r w:rsidRPr="00D87F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Oplevering</w:t>
      </w:r>
    </w:p>
    <w:p w14:paraId="4A644B21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Bij de oplevering en demonstratie kwamen de volgende verbeterpunten naar voren:</w:t>
      </w:r>
    </w:p>
    <w:p w14:paraId="04A30BF5" w14:textId="77777777" w:rsidR="00D87F5D" w:rsidRPr="00D87F5D" w:rsidRDefault="00D87F5D" w:rsidP="00D87F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>ESP32 netwerkconfiguratie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 – de ESP32 stelt nu geen eigen netwerk in, waardoor gebruikers bij elke sessie handmatig verbinding moeten maken. (Feedback van Stijn)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br/>
        <w:t xml:space="preserve">→ </w:t>
      </w: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>Verbetervoorstel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t>: Automatisch netwerk instellen op de ESP32 bij opstart.</w:t>
      </w:r>
    </w:p>
    <w:p w14:paraId="7E0E56BE" w14:textId="77777777" w:rsidR="00D87F5D" w:rsidRPr="00D87F5D" w:rsidRDefault="004844F7" w:rsidP="00D8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CF9FC5C">
          <v:rect id="_x0000_i1027" style="width:0;height:1.5pt" o:hralign="center" o:hrstd="t" o:hr="t" fillcolor="#a0a0a0" stroked="f"/>
        </w:pict>
      </w:r>
    </w:p>
    <w:p w14:paraId="0722C5B1" w14:textId="77777777" w:rsidR="00D87F5D" w:rsidRPr="00D87F5D" w:rsidRDefault="00D87F5D" w:rsidP="00D87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F5D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🔄</w:t>
      </w:r>
      <w:r w:rsidRPr="00D87F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Zelfreflectie proces</w:t>
      </w:r>
    </w:p>
    <w:p w14:paraId="0579F1A4" w14:textId="77777777" w:rsidR="00877F9E" w:rsidRPr="00D87F5D" w:rsidRDefault="00877F9E" w:rsidP="0087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Op basis van het testen, de oplevering en de reflectiemeeting zijn de volgende verbetervoorstellen opgesteld. Deze zijn omgezet in nieuwe user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</w:rPr>
        <w:t>stories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 en worden toegevoegd aan de Sprint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</w:rPr>
        <w:t>backlog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7E55D" w14:textId="77777777" w:rsidR="00877F9E" w:rsidRPr="00D87F5D" w:rsidRDefault="00877F9E" w:rsidP="00877F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Nieuwe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user stories:</w:t>
      </w:r>
    </w:p>
    <w:p w14:paraId="2566F0E3" w14:textId="77777777" w:rsidR="00877F9E" w:rsidRPr="00D87F5D" w:rsidRDefault="00877F9E" w:rsidP="0087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Als speler wil ik de XP en het level kunnen zien op elke map.</w:t>
      </w:r>
    </w:p>
    <w:p w14:paraId="7933EE9B" w14:textId="77777777" w:rsidR="00877F9E" w:rsidRPr="00D87F5D" w:rsidRDefault="00877F9E" w:rsidP="0087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Als speler wil ik niet dezelfde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</w:rPr>
        <w:t>creatures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 meerdere keren kunnen plaatsen op dezelfde map.</w:t>
      </w:r>
    </w:p>
    <w:p w14:paraId="5855AEB6" w14:textId="77777777" w:rsidR="00877F9E" w:rsidRPr="00D87F5D" w:rsidRDefault="00877F9E" w:rsidP="0087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Als speler wil ik kunnen uitloggen.</w:t>
      </w:r>
    </w:p>
    <w:p w14:paraId="6A1C6670" w14:textId="77777777" w:rsidR="00877F9E" w:rsidRPr="00D87F5D" w:rsidRDefault="00877F9E" w:rsidP="0087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Als speler wil ik altijd duidelijk kunnen zien hoeveel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</w:rPr>
        <w:t>creatures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 ik moet kiezen.</w:t>
      </w:r>
    </w:p>
    <w:p w14:paraId="5E92CD39" w14:textId="77777777" w:rsidR="00877F9E" w:rsidRPr="00D87F5D" w:rsidRDefault="00877F9E" w:rsidP="0087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lastRenderedPageBreak/>
        <w:t>Als team willen wij regelmatig onze voortgang en planning bespreken.</w:t>
      </w:r>
    </w:p>
    <w:p w14:paraId="40D7EB2F" w14:textId="77777777" w:rsidR="00877F9E" w:rsidRPr="00D87F5D" w:rsidRDefault="00877F9E" w:rsidP="00877F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Als teamlid wil ik dat er meer overlegmomenten zijn over het precieze plan voordat ik begin met bouwen.</w:t>
      </w:r>
    </w:p>
    <w:p w14:paraId="49F2DFA1" w14:textId="77777777" w:rsidR="00877F9E" w:rsidRDefault="00877F9E" w:rsidP="00D8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C06C4C8" w14:textId="71CFBF82" w:rsidR="00D87F5D" w:rsidRPr="00D87F5D" w:rsidRDefault="00D87F5D" w:rsidP="00D8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F5D">
        <w:rPr>
          <w:rFonts w:ascii="Times New Roman" w:eastAsia="Times New Roman" w:hAnsi="Times New Roman" w:cs="Times New Roman"/>
          <w:b/>
          <w:bCs/>
          <w:sz w:val="27"/>
          <w:szCs w:val="27"/>
        </w:rPr>
        <w:t>Stan (teamleider)</w:t>
      </w:r>
    </w:p>
    <w:p w14:paraId="0AB81051" w14:textId="77777777" w:rsidR="00D87F5D" w:rsidRPr="00877F9E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7F9E">
        <w:rPr>
          <w:rFonts w:ascii="Times New Roman" w:eastAsia="Times New Roman" w:hAnsi="Times New Roman" w:cs="Times New Roman"/>
          <w:b/>
          <w:bCs/>
          <w:sz w:val="24"/>
          <w:szCs w:val="24"/>
        </w:rPr>
        <w:t>Wat ging goed:</w:t>
      </w:r>
    </w:p>
    <w:p w14:paraId="525696DE" w14:textId="77777777" w:rsidR="00D87F5D" w:rsidRPr="00D87F5D" w:rsidRDefault="00D87F5D" w:rsidP="00D87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Goed contact onderhouden met het team.</w:t>
      </w:r>
    </w:p>
    <w:p w14:paraId="5EE69944" w14:textId="77777777" w:rsidR="00D87F5D" w:rsidRPr="00D87F5D" w:rsidRDefault="00D87F5D" w:rsidP="00D87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Altijd op de hoogte geweest van de voortgang.</w:t>
      </w:r>
    </w:p>
    <w:p w14:paraId="4F929EA4" w14:textId="77777777" w:rsidR="00D87F5D" w:rsidRPr="00D87F5D" w:rsidRDefault="00D87F5D" w:rsidP="00D87F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Efficiënte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samenwerking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DCEAB8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Leerpunten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257953" w14:textId="77777777" w:rsidR="00D87F5D" w:rsidRPr="00D87F5D" w:rsidRDefault="00D87F5D" w:rsidP="00D87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Taakverdeling had beter gekund, vooral voor de lange termijn.</w:t>
      </w:r>
    </w:p>
    <w:p w14:paraId="4CAC2EE2" w14:textId="77777777" w:rsidR="00D87F5D" w:rsidRPr="00D87F5D" w:rsidRDefault="00D87F5D" w:rsidP="00D87F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Aan het begin ging het combineren van werk via Git niet goed.</w:t>
      </w:r>
    </w:p>
    <w:p w14:paraId="048F63C1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Procesmatige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verbeteringen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BF299D0" w14:textId="77777777" w:rsidR="00D87F5D" w:rsidRPr="00D87F5D" w:rsidRDefault="00D87F5D" w:rsidP="00D87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Vroeger starten met koppeling tussen ESP32 en game.</w:t>
      </w:r>
    </w:p>
    <w:p w14:paraId="75038AF7" w14:textId="77777777" w:rsidR="00D87F5D" w:rsidRPr="00D87F5D" w:rsidRDefault="00D87F5D" w:rsidP="00D87F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Regelmatige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teamcheck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-ins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toevoegen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F70DBC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story:</w:t>
      </w:r>
    </w:p>
    <w:p w14:paraId="57D69D44" w14:textId="77777777" w:rsidR="00D87F5D" w:rsidRPr="00D87F5D" w:rsidRDefault="00D87F5D" w:rsidP="00D87F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Als team willen wij regelmatig onze voortgang en planning bespreken.</w:t>
      </w:r>
    </w:p>
    <w:p w14:paraId="5F5C2DD7" w14:textId="77777777" w:rsidR="00D87F5D" w:rsidRPr="00D87F5D" w:rsidRDefault="004844F7" w:rsidP="00D8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D53267F">
          <v:rect id="_x0000_i1028" style="width:0;height:1.5pt" o:hralign="center" o:hrstd="t" o:hr="t" fillcolor="#a0a0a0" stroked="f"/>
        </w:pict>
      </w:r>
    </w:p>
    <w:p w14:paraId="6E577FC6" w14:textId="77777777" w:rsidR="00D87F5D" w:rsidRPr="00D87F5D" w:rsidRDefault="00D87F5D" w:rsidP="00D8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7F5D">
        <w:rPr>
          <w:rFonts w:ascii="Times New Roman" w:eastAsia="Times New Roman" w:hAnsi="Times New Roman" w:cs="Times New Roman"/>
          <w:b/>
          <w:bCs/>
          <w:sz w:val="27"/>
          <w:szCs w:val="27"/>
        </w:rPr>
        <w:t>Sven (backend developer)</w:t>
      </w:r>
    </w:p>
    <w:p w14:paraId="2DCDB3A2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>Wat ging goed:</w:t>
      </w:r>
    </w:p>
    <w:p w14:paraId="47712C7C" w14:textId="77777777" w:rsidR="00D87F5D" w:rsidRPr="00D87F5D" w:rsidRDefault="00D87F5D" w:rsidP="00D8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Goed gefocust op toegewezen taken.</w:t>
      </w:r>
    </w:p>
    <w:p w14:paraId="5BC47AB2" w14:textId="77777777" w:rsidR="00D87F5D" w:rsidRPr="00D87F5D" w:rsidRDefault="00D87F5D" w:rsidP="00D87F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Geconcentreerd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gewerkt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A3DCDA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Leerpunten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5C5708" w14:textId="77777777" w:rsidR="00D87F5D" w:rsidRPr="00D87F5D" w:rsidRDefault="00D87F5D" w:rsidP="00D87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Te snel dingen bouwen zonder ze eerst goed te begrijpen.</w:t>
      </w:r>
    </w:p>
    <w:p w14:paraId="0983C4D2" w14:textId="77777777" w:rsidR="00D87F5D" w:rsidRPr="00D87F5D" w:rsidRDefault="00D87F5D" w:rsidP="00D87F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Had vaker moeten doorvragen wat precies bedoeld werd.</w:t>
      </w:r>
    </w:p>
    <w:p w14:paraId="1F2269F5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Procesmatige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verbeteringen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647A24A" w14:textId="77777777" w:rsidR="00D87F5D" w:rsidRPr="00D87F5D" w:rsidRDefault="00D87F5D" w:rsidP="00D87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Meer vragen stellen vóórdat een taak uitgevoerd wordt.</w:t>
      </w:r>
    </w:p>
    <w:p w14:paraId="0529B2E6" w14:textId="77777777" w:rsidR="00D87F5D" w:rsidRPr="00D87F5D" w:rsidRDefault="00D87F5D" w:rsidP="00D87F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Betere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afstemming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over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verwachtingen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C0D602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story:</w:t>
      </w:r>
    </w:p>
    <w:p w14:paraId="1FDEC3E6" w14:textId="77777777" w:rsidR="00D87F5D" w:rsidRPr="00D87F5D" w:rsidRDefault="00D87F5D" w:rsidP="00D87F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lastRenderedPageBreak/>
        <w:t>Als teamlid wil ik dat er meer overlegmomenten zijn over het precieze plan voordat ik begin met bouwen.</w:t>
      </w:r>
    </w:p>
    <w:p w14:paraId="400E18BC" w14:textId="77777777" w:rsidR="00D87F5D" w:rsidRPr="00D87F5D" w:rsidRDefault="004844F7" w:rsidP="00D8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9F89E24">
          <v:rect id="_x0000_i1029" style="width:0;height:1.5pt" o:hralign="center" o:hrstd="t" o:hr="t" fillcolor="#a0a0a0" stroked="f"/>
        </w:pict>
      </w:r>
    </w:p>
    <w:p w14:paraId="77D7B764" w14:textId="77777777" w:rsidR="00D87F5D" w:rsidRPr="00D87F5D" w:rsidRDefault="00D87F5D" w:rsidP="00D87F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D87F5D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Wout</w:t>
      </w:r>
    </w:p>
    <w:p w14:paraId="29A36207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Wat </w:t>
      </w: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ging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goed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BF47331" w14:textId="77777777" w:rsidR="00D87F5D" w:rsidRPr="00D87F5D" w:rsidRDefault="00D87F5D" w:rsidP="00D87F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Goede samenwerking binnen het team.</w:t>
      </w:r>
    </w:p>
    <w:p w14:paraId="6BF41808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Leerpunten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E4AE737" w14:textId="77777777" w:rsidR="00D87F5D" w:rsidRPr="00D87F5D" w:rsidRDefault="00D87F5D" w:rsidP="00D87F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Betere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taakverdeling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nodig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A94E9A4" w14:textId="77777777" w:rsidR="00D87F5D" w:rsidRPr="00D87F5D" w:rsidRDefault="00D87F5D" w:rsidP="00D87F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Meer initiatief nemen om dingen te bespreken.</w:t>
      </w:r>
    </w:p>
    <w:p w14:paraId="6DD42F69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Procesmatige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verbeteringen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2BD280" w14:textId="77777777" w:rsidR="00D87F5D" w:rsidRPr="00D87F5D" w:rsidRDefault="00D87F5D" w:rsidP="00D87F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Duidelijkere communicatie over planning en teamverdeling.</w:t>
      </w:r>
    </w:p>
    <w:p w14:paraId="2C3715A6" w14:textId="4C78A56D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64E08" w14:textId="77777777" w:rsidR="00D87F5D" w:rsidRPr="00D87F5D" w:rsidRDefault="004844F7" w:rsidP="00D87F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1D7BA45">
          <v:rect id="_x0000_i1030" style="width:0;height:1.5pt" o:hralign="center" o:hrstd="t" o:hr="t" fillcolor="#a0a0a0" stroked="f"/>
        </w:pict>
      </w:r>
    </w:p>
    <w:p w14:paraId="1C2C7122" w14:textId="77777777" w:rsidR="00D87F5D" w:rsidRPr="00D87F5D" w:rsidRDefault="00D87F5D" w:rsidP="00D87F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87F5D">
        <w:rPr>
          <w:rFonts w:ascii="Segoe UI Emoji" w:eastAsia="Times New Roman" w:hAnsi="Segoe UI Emoji" w:cs="Segoe UI Emoji"/>
          <w:b/>
          <w:bCs/>
          <w:sz w:val="36"/>
          <w:szCs w:val="36"/>
          <w:lang w:val="en-US"/>
        </w:rPr>
        <w:t>📋</w:t>
      </w:r>
      <w:r w:rsidRPr="00D87F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Notulen reflectiemeeting</w:t>
      </w:r>
    </w:p>
    <w:p w14:paraId="6FFCF23A" w14:textId="570DFE5F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</w:rPr>
        <w:t>Aanwezig:</w:t>
      </w:r>
      <w:r w:rsidRPr="00D87F5D">
        <w:rPr>
          <w:rFonts w:ascii="Times New Roman" w:eastAsia="Times New Roman" w:hAnsi="Times New Roman" w:cs="Times New Roman"/>
          <w:sz w:val="24"/>
          <w:szCs w:val="24"/>
        </w:rPr>
        <w:t xml:space="preserve"> Stan, Sven, Wout</w:t>
      </w:r>
    </w:p>
    <w:p w14:paraId="55E582D8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Besproken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punten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0D98856" w14:textId="77777777" w:rsidR="00D87F5D" w:rsidRPr="00D87F5D" w:rsidRDefault="00D87F5D" w:rsidP="00D87F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Taken waren in het begin niet evenredig verdeeld.</w:t>
      </w:r>
    </w:p>
    <w:p w14:paraId="14502C5A" w14:textId="77777777" w:rsidR="00D87F5D" w:rsidRPr="00D87F5D" w:rsidRDefault="00D87F5D" w:rsidP="00D87F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Sommige teamleden wisten niet goed wat er precies van hen werd verwacht.</w:t>
      </w:r>
    </w:p>
    <w:p w14:paraId="62C23BC1" w14:textId="77777777" w:rsidR="00D87F5D" w:rsidRPr="00D87F5D" w:rsidRDefault="00D87F5D" w:rsidP="00D87F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Teamleden gaven aan dat er behoefte is aan meer overleg en duidelijkheid vooraf.</w:t>
      </w:r>
    </w:p>
    <w:p w14:paraId="507B4AC1" w14:textId="77777777" w:rsidR="00D87F5D" w:rsidRPr="00D87F5D" w:rsidRDefault="00D87F5D" w:rsidP="00D87F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De samenwerking werd over het algemeen als goed ervaren.</w:t>
      </w:r>
    </w:p>
    <w:p w14:paraId="24EFC0AE" w14:textId="77777777" w:rsidR="00D87F5D" w:rsidRPr="00D87F5D" w:rsidRDefault="00D87F5D" w:rsidP="00D87F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Actiepunten</w:t>
      </w:r>
      <w:proofErr w:type="spellEnd"/>
      <w:r w:rsidRPr="00D87F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BFA2A3" w14:textId="77777777" w:rsidR="00D87F5D" w:rsidRPr="00D87F5D" w:rsidRDefault="00D87F5D" w:rsidP="00D87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Weekelijkse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check-ins </w:t>
      </w:r>
      <w:proofErr w:type="spellStart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inplannen</w:t>
      </w:r>
      <w:proofErr w:type="spellEnd"/>
      <w:r w:rsidRPr="00D87F5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CF0F5E" w14:textId="77777777" w:rsidR="00D87F5D" w:rsidRPr="00D87F5D" w:rsidRDefault="00D87F5D" w:rsidP="00D87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Bij nieuwe taken altijd eerst een kort overleg doen om verwachtingen af te stemmen.</w:t>
      </w:r>
    </w:p>
    <w:p w14:paraId="688D8647" w14:textId="77777777" w:rsidR="00D87F5D" w:rsidRPr="00D87F5D" w:rsidRDefault="00D87F5D" w:rsidP="00D87F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7F5D">
        <w:rPr>
          <w:rFonts w:ascii="Times New Roman" w:eastAsia="Times New Roman" w:hAnsi="Times New Roman" w:cs="Times New Roman"/>
          <w:sz w:val="24"/>
          <w:szCs w:val="24"/>
        </w:rPr>
        <w:t>Taakverdeling aan het begin van elke sprint bespreken en vastleggen.</w:t>
      </w:r>
    </w:p>
    <w:p w14:paraId="509AC449" w14:textId="77777777" w:rsidR="00686147" w:rsidRDefault="00686147" w:rsidP="00163722">
      <w:pPr>
        <w:pStyle w:val="SPLinfo"/>
      </w:pPr>
    </w:p>
    <w:p w14:paraId="44BECC67" w14:textId="77777777" w:rsidR="00686147" w:rsidRPr="0093389B" w:rsidRDefault="00686147" w:rsidP="00163722">
      <w:pPr>
        <w:pStyle w:val="SPLinfo"/>
      </w:pPr>
    </w:p>
    <w:sectPr w:rsidR="00686147" w:rsidRPr="0093389B" w:rsidSect="00DC24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5D9B8" w14:textId="77777777" w:rsidR="00650F25" w:rsidRDefault="00650F25" w:rsidP="008A2B7E">
      <w:pPr>
        <w:spacing w:after="0" w:line="240" w:lineRule="auto"/>
      </w:pPr>
      <w:r>
        <w:separator/>
      </w:r>
    </w:p>
  </w:endnote>
  <w:endnote w:type="continuationSeparator" w:id="0">
    <w:p w14:paraId="7B187496" w14:textId="77777777" w:rsidR="00650F25" w:rsidRDefault="00650F25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380D5" w14:textId="77777777" w:rsidR="00E719ED" w:rsidRDefault="00E71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26F2" w14:textId="77777777" w:rsidR="008A2B7E" w:rsidRPr="00E719ED" w:rsidRDefault="004844F7" w:rsidP="00E719ED">
    <w:pPr>
      <w:pStyle w:val="Footer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E719ED" w:rsidRPr="000C4410">
          <w:rPr>
            <w:sz w:val="16"/>
            <w:szCs w:val="16"/>
          </w:rPr>
          <w:t>© Stichting Praktijkleren</w:t>
        </w:r>
        <w:r w:rsidR="00E719ED" w:rsidRPr="000C4410">
          <w:rPr>
            <w:sz w:val="16"/>
            <w:szCs w:val="16"/>
          </w:rPr>
          <w:tab/>
        </w:r>
        <w:r w:rsidR="00E719ED">
          <w:rPr>
            <w:sz w:val="16"/>
            <w:szCs w:val="16"/>
          </w:rPr>
          <w:t>Evaluatie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sz w:val="16"/>
            <w:szCs w:val="16"/>
          </w:rPr>
          <w:tab/>
          <w:t>AMO_AO16</w:t>
        </w:r>
        <w:r w:rsidR="00E719ED" w:rsidRPr="000C4410">
          <w:rPr>
            <w:sz w:val="16"/>
            <w:szCs w:val="16"/>
          </w:rPr>
          <w:noBreakHyphen/>
          <w:t>PvB_B1</w:t>
        </w:r>
        <w:r w:rsidR="00E719ED" w:rsidRPr="000C4410">
          <w:rPr>
            <w:sz w:val="16"/>
            <w:szCs w:val="16"/>
          </w:rPr>
          <w:noBreakHyphen/>
          <w:t>K1_1V1</w:t>
        </w:r>
        <w:r w:rsidR="00E719ED" w:rsidRPr="000C4410">
          <w:rPr>
            <w:sz w:val="16"/>
            <w:szCs w:val="16"/>
          </w:rPr>
          <w:tab/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PAGE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3</w:t>
        </w:r>
        <w:r w:rsidR="00E719ED" w:rsidRPr="000C4410">
          <w:rPr>
            <w:bCs/>
            <w:sz w:val="16"/>
            <w:szCs w:val="16"/>
          </w:rPr>
          <w:fldChar w:fldCharType="end"/>
        </w:r>
        <w:r w:rsidR="00E719ED" w:rsidRPr="000C4410">
          <w:rPr>
            <w:sz w:val="16"/>
            <w:szCs w:val="16"/>
          </w:rPr>
          <w:t>/</w:t>
        </w:r>
        <w:r w:rsidR="00E719ED" w:rsidRPr="000C4410">
          <w:rPr>
            <w:bCs/>
            <w:sz w:val="16"/>
            <w:szCs w:val="16"/>
          </w:rPr>
          <w:fldChar w:fldCharType="begin"/>
        </w:r>
        <w:r w:rsidR="00E719ED" w:rsidRPr="000C4410">
          <w:rPr>
            <w:bCs/>
            <w:sz w:val="16"/>
            <w:szCs w:val="16"/>
          </w:rPr>
          <w:instrText>NUMPAGES</w:instrText>
        </w:r>
        <w:r w:rsidR="00E719ED" w:rsidRPr="000C4410">
          <w:rPr>
            <w:bCs/>
            <w:sz w:val="16"/>
            <w:szCs w:val="16"/>
          </w:rPr>
          <w:fldChar w:fldCharType="separate"/>
        </w:r>
        <w:r w:rsidR="001B30F8">
          <w:rPr>
            <w:bCs/>
            <w:noProof/>
            <w:sz w:val="16"/>
            <w:szCs w:val="16"/>
          </w:rPr>
          <w:t>4</w:t>
        </w:r>
        <w:r w:rsidR="00E719ED" w:rsidRPr="000C4410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A5ACC" w14:textId="77777777" w:rsidR="00E01469" w:rsidRDefault="00D4723C">
    <w:pPr>
      <w:pStyle w:val="Footer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738D8D" wp14:editId="330A4CD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3390D4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252C01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D4723C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2E47E6FD" w14:textId="77777777" w:rsidR="00D4723C" w:rsidRPr="00D4723C" w:rsidRDefault="00D4723C" w:rsidP="00D4723C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738D8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" stroked="f">
              <v:textbox>
                <w:txbxContent>
                  <w:p w14:paraId="2D3390D4" w14:textId="77777777"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252C01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D4723C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2E47E6FD" w14:textId="77777777" w:rsidR="00D4723C" w:rsidRPr="00D4723C" w:rsidRDefault="00D4723C" w:rsidP="00D4723C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BEDC4" w14:textId="77777777" w:rsidR="00650F25" w:rsidRDefault="00650F25" w:rsidP="008A2B7E">
      <w:pPr>
        <w:spacing w:after="0" w:line="240" w:lineRule="auto"/>
      </w:pPr>
      <w:r>
        <w:separator/>
      </w:r>
    </w:p>
  </w:footnote>
  <w:footnote w:type="continuationSeparator" w:id="0">
    <w:p w14:paraId="57D8216D" w14:textId="77777777" w:rsidR="00650F25" w:rsidRDefault="00650F25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031B36" w14:textId="77777777" w:rsidR="00E719ED" w:rsidRDefault="00E71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0DBED" w14:textId="77777777" w:rsidR="00B11207" w:rsidRPr="001831B9" w:rsidRDefault="001831B9" w:rsidP="001831B9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0" locked="0" layoutInCell="1" allowOverlap="1" wp14:anchorId="1571598E" wp14:editId="38855695">
          <wp:simplePos x="0" y="0"/>
          <wp:positionH relativeFrom="margin">
            <wp:posOffset>3543300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825654352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7C7B8" w14:textId="77777777" w:rsidR="001831B9" w:rsidRDefault="001831B9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6E575C3B" wp14:editId="287A35ED">
          <wp:simplePos x="0" y="0"/>
          <wp:positionH relativeFrom="margin">
            <wp:posOffset>3552825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2621030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E83"/>
    <w:multiLevelType w:val="multilevel"/>
    <w:tmpl w:val="7E8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A4EF8"/>
    <w:multiLevelType w:val="multilevel"/>
    <w:tmpl w:val="77D6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651E7"/>
    <w:multiLevelType w:val="multilevel"/>
    <w:tmpl w:val="9F70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55684"/>
    <w:multiLevelType w:val="multilevel"/>
    <w:tmpl w:val="BC6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66B77"/>
    <w:multiLevelType w:val="multilevel"/>
    <w:tmpl w:val="20A2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1715B"/>
    <w:multiLevelType w:val="multilevel"/>
    <w:tmpl w:val="DF6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B52A0"/>
    <w:multiLevelType w:val="multilevel"/>
    <w:tmpl w:val="0716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4731BD"/>
    <w:multiLevelType w:val="multilevel"/>
    <w:tmpl w:val="A334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97FE7"/>
    <w:multiLevelType w:val="multilevel"/>
    <w:tmpl w:val="428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97413"/>
    <w:multiLevelType w:val="multilevel"/>
    <w:tmpl w:val="B05C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6190F"/>
    <w:multiLevelType w:val="multilevel"/>
    <w:tmpl w:val="0DCC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34ED8"/>
    <w:multiLevelType w:val="multilevel"/>
    <w:tmpl w:val="1684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775044"/>
    <w:multiLevelType w:val="multilevel"/>
    <w:tmpl w:val="2E0A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0549F"/>
    <w:multiLevelType w:val="multilevel"/>
    <w:tmpl w:val="542C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7594C"/>
    <w:multiLevelType w:val="multilevel"/>
    <w:tmpl w:val="20E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056BF3"/>
    <w:multiLevelType w:val="multilevel"/>
    <w:tmpl w:val="397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30E8D"/>
    <w:multiLevelType w:val="hybridMultilevel"/>
    <w:tmpl w:val="F9B085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050579">
    <w:abstractNumId w:val="17"/>
  </w:num>
  <w:num w:numId="2" w16cid:durableId="1184829282">
    <w:abstractNumId w:val="3"/>
  </w:num>
  <w:num w:numId="3" w16cid:durableId="1383946440">
    <w:abstractNumId w:val="12"/>
  </w:num>
  <w:num w:numId="4" w16cid:durableId="1368485728">
    <w:abstractNumId w:val="6"/>
  </w:num>
  <w:num w:numId="5" w16cid:durableId="1714114084">
    <w:abstractNumId w:val="16"/>
  </w:num>
  <w:num w:numId="6" w16cid:durableId="1722707479">
    <w:abstractNumId w:val="15"/>
  </w:num>
  <w:num w:numId="7" w16cid:durableId="770466992">
    <w:abstractNumId w:val="5"/>
  </w:num>
  <w:num w:numId="8" w16cid:durableId="1179193300">
    <w:abstractNumId w:val="14"/>
  </w:num>
  <w:num w:numId="9" w16cid:durableId="1739784516">
    <w:abstractNumId w:val="11"/>
  </w:num>
  <w:num w:numId="10" w16cid:durableId="1687752969">
    <w:abstractNumId w:val="9"/>
  </w:num>
  <w:num w:numId="11" w16cid:durableId="887226375">
    <w:abstractNumId w:val="7"/>
  </w:num>
  <w:num w:numId="12" w16cid:durableId="1509977348">
    <w:abstractNumId w:val="4"/>
  </w:num>
  <w:num w:numId="13" w16cid:durableId="1700008544">
    <w:abstractNumId w:val="0"/>
  </w:num>
  <w:num w:numId="14" w16cid:durableId="1999114306">
    <w:abstractNumId w:val="2"/>
  </w:num>
  <w:num w:numId="15" w16cid:durableId="1121269310">
    <w:abstractNumId w:val="10"/>
  </w:num>
  <w:num w:numId="16" w16cid:durableId="1558124417">
    <w:abstractNumId w:val="8"/>
  </w:num>
  <w:num w:numId="17" w16cid:durableId="709846330">
    <w:abstractNumId w:val="13"/>
  </w:num>
  <w:num w:numId="18" w16cid:durableId="161089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C01"/>
    <w:rsid w:val="000104E4"/>
    <w:rsid w:val="000170CE"/>
    <w:rsid w:val="0004495B"/>
    <w:rsid w:val="000521F3"/>
    <w:rsid w:val="000534B2"/>
    <w:rsid w:val="00054F7C"/>
    <w:rsid w:val="000719E6"/>
    <w:rsid w:val="000C1E55"/>
    <w:rsid w:val="000C30E3"/>
    <w:rsid w:val="000F02DC"/>
    <w:rsid w:val="0010454A"/>
    <w:rsid w:val="0012351B"/>
    <w:rsid w:val="00146890"/>
    <w:rsid w:val="001502A4"/>
    <w:rsid w:val="0015692D"/>
    <w:rsid w:val="00163722"/>
    <w:rsid w:val="001746BB"/>
    <w:rsid w:val="001831B9"/>
    <w:rsid w:val="00183C0B"/>
    <w:rsid w:val="001A13C1"/>
    <w:rsid w:val="001A79BC"/>
    <w:rsid w:val="001B30F8"/>
    <w:rsid w:val="001C2D94"/>
    <w:rsid w:val="001C5E44"/>
    <w:rsid w:val="001C742F"/>
    <w:rsid w:val="001D1362"/>
    <w:rsid w:val="001E45D8"/>
    <w:rsid w:val="001F1D1F"/>
    <w:rsid w:val="00212048"/>
    <w:rsid w:val="002149D5"/>
    <w:rsid w:val="00221143"/>
    <w:rsid w:val="00252C01"/>
    <w:rsid w:val="0025504F"/>
    <w:rsid w:val="0026355D"/>
    <w:rsid w:val="00287F7B"/>
    <w:rsid w:val="002C1C34"/>
    <w:rsid w:val="002C3B92"/>
    <w:rsid w:val="002C6CA9"/>
    <w:rsid w:val="00336A7E"/>
    <w:rsid w:val="00364A3B"/>
    <w:rsid w:val="00382452"/>
    <w:rsid w:val="00386DC3"/>
    <w:rsid w:val="003A2EE7"/>
    <w:rsid w:val="003D0335"/>
    <w:rsid w:val="003D74EA"/>
    <w:rsid w:val="003E1D29"/>
    <w:rsid w:val="00402590"/>
    <w:rsid w:val="00410E28"/>
    <w:rsid w:val="00436361"/>
    <w:rsid w:val="00453A11"/>
    <w:rsid w:val="004569C9"/>
    <w:rsid w:val="004617F6"/>
    <w:rsid w:val="00464DA2"/>
    <w:rsid w:val="0046597C"/>
    <w:rsid w:val="004669F7"/>
    <w:rsid w:val="00467C2A"/>
    <w:rsid w:val="00473B82"/>
    <w:rsid w:val="00491D11"/>
    <w:rsid w:val="004C2452"/>
    <w:rsid w:val="004C33A5"/>
    <w:rsid w:val="004C655A"/>
    <w:rsid w:val="004D1F25"/>
    <w:rsid w:val="00501CCD"/>
    <w:rsid w:val="00505B13"/>
    <w:rsid w:val="00530F5B"/>
    <w:rsid w:val="005522ED"/>
    <w:rsid w:val="00572404"/>
    <w:rsid w:val="00577C71"/>
    <w:rsid w:val="0058383B"/>
    <w:rsid w:val="005A66D9"/>
    <w:rsid w:val="005B6691"/>
    <w:rsid w:val="005D0910"/>
    <w:rsid w:val="005E15AA"/>
    <w:rsid w:val="006351D7"/>
    <w:rsid w:val="0064187F"/>
    <w:rsid w:val="00650F25"/>
    <w:rsid w:val="006642D3"/>
    <w:rsid w:val="00664B01"/>
    <w:rsid w:val="00686147"/>
    <w:rsid w:val="006924DE"/>
    <w:rsid w:val="0069447D"/>
    <w:rsid w:val="00697AE6"/>
    <w:rsid w:val="006A2A88"/>
    <w:rsid w:val="006B3BA0"/>
    <w:rsid w:val="006B5827"/>
    <w:rsid w:val="006C742B"/>
    <w:rsid w:val="006F365B"/>
    <w:rsid w:val="006F3B7B"/>
    <w:rsid w:val="00704456"/>
    <w:rsid w:val="007074A1"/>
    <w:rsid w:val="0071476C"/>
    <w:rsid w:val="00727266"/>
    <w:rsid w:val="00727E64"/>
    <w:rsid w:val="007408C1"/>
    <w:rsid w:val="00741E0E"/>
    <w:rsid w:val="00745609"/>
    <w:rsid w:val="0076561E"/>
    <w:rsid w:val="007657B8"/>
    <w:rsid w:val="00772501"/>
    <w:rsid w:val="007739E7"/>
    <w:rsid w:val="00783C2B"/>
    <w:rsid w:val="007916AA"/>
    <w:rsid w:val="007C1CE4"/>
    <w:rsid w:val="007D0DF6"/>
    <w:rsid w:val="007F4839"/>
    <w:rsid w:val="007F4FA8"/>
    <w:rsid w:val="00811478"/>
    <w:rsid w:val="00811BEB"/>
    <w:rsid w:val="00823142"/>
    <w:rsid w:val="008478EC"/>
    <w:rsid w:val="0085287A"/>
    <w:rsid w:val="00877F9E"/>
    <w:rsid w:val="00887BB0"/>
    <w:rsid w:val="00896809"/>
    <w:rsid w:val="008A2B7E"/>
    <w:rsid w:val="008A5B5E"/>
    <w:rsid w:val="008A796A"/>
    <w:rsid w:val="008B5E2B"/>
    <w:rsid w:val="008C7AD7"/>
    <w:rsid w:val="008D71BC"/>
    <w:rsid w:val="008E2D91"/>
    <w:rsid w:val="009059A5"/>
    <w:rsid w:val="00907F82"/>
    <w:rsid w:val="00920E32"/>
    <w:rsid w:val="00922ACD"/>
    <w:rsid w:val="00925984"/>
    <w:rsid w:val="00931345"/>
    <w:rsid w:val="00931964"/>
    <w:rsid w:val="0093389B"/>
    <w:rsid w:val="00936ADA"/>
    <w:rsid w:val="009500EE"/>
    <w:rsid w:val="009737B0"/>
    <w:rsid w:val="00975127"/>
    <w:rsid w:val="0099559C"/>
    <w:rsid w:val="00996DDF"/>
    <w:rsid w:val="009B011E"/>
    <w:rsid w:val="009B02B5"/>
    <w:rsid w:val="009B65E3"/>
    <w:rsid w:val="009E553C"/>
    <w:rsid w:val="009F1CFB"/>
    <w:rsid w:val="009F41A2"/>
    <w:rsid w:val="00A12187"/>
    <w:rsid w:val="00A342D6"/>
    <w:rsid w:val="00A40CBF"/>
    <w:rsid w:val="00A43341"/>
    <w:rsid w:val="00A50A4E"/>
    <w:rsid w:val="00A866CB"/>
    <w:rsid w:val="00A963BC"/>
    <w:rsid w:val="00A96680"/>
    <w:rsid w:val="00A96AE8"/>
    <w:rsid w:val="00AC0040"/>
    <w:rsid w:val="00AD0A54"/>
    <w:rsid w:val="00AD5369"/>
    <w:rsid w:val="00AE23A0"/>
    <w:rsid w:val="00AE4D72"/>
    <w:rsid w:val="00AF55D5"/>
    <w:rsid w:val="00B11207"/>
    <w:rsid w:val="00B202A4"/>
    <w:rsid w:val="00B4325C"/>
    <w:rsid w:val="00B530F7"/>
    <w:rsid w:val="00B600EF"/>
    <w:rsid w:val="00B8431A"/>
    <w:rsid w:val="00B843E3"/>
    <w:rsid w:val="00B97CA9"/>
    <w:rsid w:val="00BA3CC7"/>
    <w:rsid w:val="00BB4488"/>
    <w:rsid w:val="00BB5D6D"/>
    <w:rsid w:val="00BD6137"/>
    <w:rsid w:val="00BF1EEC"/>
    <w:rsid w:val="00BF74EB"/>
    <w:rsid w:val="00C06B8A"/>
    <w:rsid w:val="00C11737"/>
    <w:rsid w:val="00C27281"/>
    <w:rsid w:val="00C46374"/>
    <w:rsid w:val="00C54405"/>
    <w:rsid w:val="00C6710D"/>
    <w:rsid w:val="00C73B29"/>
    <w:rsid w:val="00C852B8"/>
    <w:rsid w:val="00CB1662"/>
    <w:rsid w:val="00CC0D2F"/>
    <w:rsid w:val="00CC440F"/>
    <w:rsid w:val="00CD31D4"/>
    <w:rsid w:val="00D03891"/>
    <w:rsid w:val="00D4723C"/>
    <w:rsid w:val="00D47ED8"/>
    <w:rsid w:val="00D625D4"/>
    <w:rsid w:val="00D73541"/>
    <w:rsid w:val="00D73DBF"/>
    <w:rsid w:val="00D84A64"/>
    <w:rsid w:val="00D853C9"/>
    <w:rsid w:val="00D87F5D"/>
    <w:rsid w:val="00D90FEC"/>
    <w:rsid w:val="00DB2E3B"/>
    <w:rsid w:val="00DC10FC"/>
    <w:rsid w:val="00DC2182"/>
    <w:rsid w:val="00DC241A"/>
    <w:rsid w:val="00DF4D03"/>
    <w:rsid w:val="00E01469"/>
    <w:rsid w:val="00E0464C"/>
    <w:rsid w:val="00E13067"/>
    <w:rsid w:val="00E60B5D"/>
    <w:rsid w:val="00E719ED"/>
    <w:rsid w:val="00E72841"/>
    <w:rsid w:val="00E7326A"/>
    <w:rsid w:val="00E819EB"/>
    <w:rsid w:val="00E84A1F"/>
    <w:rsid w:val="00E92589"/>
    <w:rsid w:val="00EA0647"/>
    <w:rsid w:val="00EC7DE3"/>
    <w:rsid w:val="00ED3604"/>
    <w:rsid w:val="00ED65CA"/>
    <w:rsid w:val="00EE40B7"/>
    <w:rsid w:val="00F9359B"/>
    <w:rsid w:val="00FA340A"/>
    <w:rsid w:val="00FD107C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731016BE"/>
  <w15:chartTrackingRefBased/>
  <w15:docId w15:val="{B20DEFB1-A2A4-4197-8074-B539A550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C2A"/>
  </w:style>
  <w:style w:type="paragraph" w:styleId="Heading1">
    <w:name w:val="heading 1"/>
    <w:basedOn w:val="Normal"/>
    <w:next w:val="Normal"/>
    <w:link w:val="Heading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8A2B7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7E"/>
  </w:style>
  <w:style w:type="paragraph" w:styleId="Footer">
    <w:name w:val="footer"/>
    <w:basedOn w:val="Normal"/>
    <w:link w:val="Footer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7E"/>
  </w:style>
  <w:style w:type="character" w:customStyle="1" w:styleId="Heading1Char">
    <w:name w:val="Heading 1 Char"/>
    <w:basedOn w:val="DefaultParagraphFont"/>
    <w:link w:val="Heading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NoSpacing"/>
    <w:next w:val="Normal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Heading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A2EE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342D6"/>
    <w:rPr>
      <w:color w:val="808080"/>
    </w:rPr>
  </w:style>
  <w:style w:type="table" w:styleId="GridTable4-Accent5">
    <w:name w:val="Grid Table 4 Accent 5"/>
    <w:basedOn w:val="TableNorma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02590"/>
    <w:pPr>
      <w:spacing w:after="0"/>
    </w:pPr>
  </w:style>
  <w:style w:type="table" w:styleId="ListTable4">
    <w:name w:val="List Table 4"/>
    <w:basedOn w:val="TableNorma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Normal"/>
    <w:link w:val="SPLinfoChar"/>
    <w:qFormat/>
    <w:rsid w:val="001831B9"/>
    <w:rPr>
      <w:i/>
      <w:iCs/>
    </w:rPr>
  </w:style>
  <w:style w:type="character" w:customStyle="1" w:styleId="SPLinfoChar">
    <w:name w:val="SPL_info Char"/>
    <w:basedOn w:val="DefaultParagraphFont"/>
    <w:link w:val="SPLinfo"/>
    <w:rsid w:val="001831B9"/>
    <w:rPr>
      <w:i/>
      <w:iCs/>
    </w:rPr>
  </w:style>
  <w:style w:type="paragraph" w:styleId="ListParagraph">
    <w:name w:val="List Paragraph"/>
    <w:basedOn w:val="Normal"/>
    <w:uiPriority w:val="34"/>
    <w:qFormat/>
    <w:rsid w:val="00163722"/>
    <w:pPr>
      <w:spacing w:after="0" w:line="276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3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B02B5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F1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1F1D1F"/>
    <w:rPr>
      <w:i/>
      <w:iCs/>
    </w:rPr>
  </w:style>
  <w:style w:type="character" w:styleId="Strong">
    <w:name w:val="Strong"/>
    <w:basedOn w:val="DefaultParagraphFont"/>
    <w:uiPriority w:val="22"/>
    <w:qFormat/>
    <w:rsid w:val="001F1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1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IR80H0VY\B1-K3-W3_EVAL_Evaluati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9930D4CA714886ABA1D127555748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7D00000-CAF8-4A4D-90F3-0DF25C5AE1B8}"/>
      </w:docPartPr>
      <w:docPartBody>
        <w:p w:rsidR="009C7AE8" w:rsidRDefault="009C7AE8">
          <w:pPr>
            <w:pStyle w:val="A39930D4CA714886ABA1D127555748ED"/>
          </w:pPr>
          <w:r w:rsidRPr="00AD5369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FE2BEC1C8ABA48E395FF5907F6F0054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94CA80F-2523-478A-9F9A-382C397FEAB5}"/>
      </w:docPartPr>
      <w:docPartBody>
        <w:p w:rsidR="009C7AE8" w:rsidRDefault="009C7AE8">
          <w:pPr>
            <w:pStyle w:val="FE2BEC1C8ABA48E395FF5907F6F0054F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13058D9DDAC047EABAC2789749C346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004558-7F94-4B38-814D-D493F69519A3}"/>
      </w:docPartPr>
      <w:docPartBody>
        <w:p w:rsidR="009C7AE8" w:rsidRDefault="009C7AE8">
          <w:pPr>
            <w:pStyle w:val="13058D9DDAC047EABAC2789749C3461E"/>
          </w:pPr>
          <w:r w:rsidRPr="00AD0A54">
            <w:rPr>
              <w:rStyle w:val="PlaceholderText"/>
              <w:lang w:val="en-US"/>
            </w:rPr>
            <w:t>Click or tap here to enter text.</w:t>
          </w:r>
        </w:p>
      </w:docPartBody>
    </w:docPart>
    <w:docPart>
      <w:docPartPr>
        <w:name w:val="DE4BEF6EE4C04A6BB10C0B8DCBF990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B3D64E-D734-46A5-862C-6B0C2D889E04}"/>
      </w:docPartPr>
      <w:docPartBody>
        <w:p w:rsidR="009C7AE8" w:rsidRDefault="009C7AE8">
          <w:pPr>
            <w:pStyle w:val="DE4BEF6EE4C04A6BB10C0B8DCBF990A8"/>
          </w:pPr>
          <w:r w:rsidRPr="000534B2">
            <w:rPr>
              <w:rStyle w:val="PlaceholderText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AE8"/>
    <w:rsid w:val="002C1C34"/>
    <w:rsid w:val="00871456"/>
    <w:rsid w:val="008F7645"/>
    <w:rsid w:val="009C7AE8"/>
    <w:rsid w:val="00ED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39930D4CA714886ABA1D127555748ED">
    <w:name w:val="A39930D4CA714886ABA1D127555748ED"/>
  </w:style>
  <w:style w:type="paragraph" w:customStyle="1" w:styleId="FE2BEC1C8ABA48E395FF5907F6F0054F">
    <w:name w:val="FE2BEC1C8ABA48E395FF5907F6F0054F"/>
  </w:style>
  <w:style w:type="paragraph" w:customStyle="1" w:styleId="13058D9DDAC047EABAC2789749C3461E">
    <w:name w:val="13058D9DDAC047EABAC2789749C3461E"/>
  </w:style>
  <w:style w:type="paragraph" w:customStyle="1" w:styleId="DE4BEF6EE4C04A6BB10C0B8DCBF990A8">
    <w:name w:val="DE4BEF6EE4C04A6BB10C0B8DCBF990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95cc858-0b26-47cf-9f7e-302224f7cc3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3A31C9B6184B49B1EF53E4780482E1" ma:contentTypeVersion="15" ma:contentTypeDescription="Een nieuw document maken." ma:contentTypeScope="" ma:versionID="efd07ee30fbc9bc97d4c03845271b9fa">
  <xsd:schema xmlns:xsd="http://www.w3.org/2001/XMLSchema" xmlns:xs="http://www.w3.org/2001/XMLSchema" xmlns:p="http://schemas.microsoft.com/office/2006/metadata/properties" xmlns:ns3="f95cc858-0b26-47cf-9f7e-302224f7cc38" xmlns:ns4="1fb98de6-00b8-40a9-a265-e56d63789d1b" targetNamespace="http://schemas.microsoft.com/office/2006/metadata/properties" ma:root="true" ma:fieldsID="8ec366c2605d84e30d9c843004167bab" ns3:_="" ns4:_="">
    <xsd:import namespace="f95cc858-0b26-47cf-9f7e-302224f7cc38"/>
    <xsd:import namespace="1fb98de6-00b8-40a9-a265-e56d63789d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5cc858-0b26-47cf-9f7e-302224f7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98de6-00b8-40a9-a265-e56d63789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87CD8D-D2A5-485F-95DC-5DA9862B8C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f95cc858-0b26-47cf-9f7e-302224f7cc38"/>
    <ds:schemaRef ds:uri="1fb98de6-00b8-40a9-a265-e56d63789d1b"/>
    <ds:schemaRef ds:uri="http://schemas.microsoft.com/office/infopath/2007/PartnerControl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05D0BA4-C73B-4962-9DD8-437A07635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5cc858-0b26-47cf-9f7e-302224f7cc38"/>
    <ds:schemaRef ds:uri="1fb98de6-00b8-40a9-a265-e56d63789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B1-K3-W3_EVAL_Evaluatie.dotx</Template>
  <TotalTime>1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Stan</cp:lastModifiedBy>
  <cp:revision>2</cp:revision>
  <cp:lastPrinted>2018-09-01T10:46:00Z</cp:lastPrinted>
  <dcterms:created xsi:type="dcterms:W3CDTF">2025-06-19T08:56:00Z</dcterms:created>
  <dcterms:modified xsi:type="dcterms:W3CDTF">2025-06-19T08:56:00Z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0x0101004D3A31C9B6184B49B1EF53E4780482E1</vt:lpwstr>
  </property>
  <property fmtid="{D5CDD505-2E9C-101B-9397-08002B2CF9AE}" pid="3" name="AuthorIds_UIVersion_512">
    <vt:lpwstr>13</vt:lpwstr>
  </property>
  <property fmtid="{D5CDD505-2E9C-101B-9397-08002B2CF9AE}" pid="4" name="MediaServiceImageTags">
    <vt:lpwstr/>
  </property>
  <property fmtid="{D5CDD505-2E9C-101B-9397-08002B2CF9AE}" pid="5" name="Tags">
    <vt:lpwstr/>
  </property>
</Properties>
</file>